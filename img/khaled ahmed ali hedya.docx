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DF0A5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2892FB8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-2546350</wp:posOffset>
                      </wp:positionV>
                      <wp:extent cx="2122805" cy="2122805"/>
                      <wp:effectExtent l="19050" t="19050" r="29845" b="29845"/>
                      <wp:wrapSquare wrapText="bothSides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C5344B" id="Oval 2" o:spid="_x0000_s1026" alt="Title: Professional Headshot of Man" style="position:absolute;margin-left:50.75pt;margin-top:-200.5pt;width:167.15pt;height:16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" strokecolor="#94b6d2 [3204]" strokeweight="5pt">
                      <v:fill r:id="rId9" o:title="" recolor="t" rotate="t" type="frame"/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DF0A5D" w:rsidP="001B2ABD">
            <w:pPr>
              <w:pStyle w:val="Title"/>
            </w:pPr>
            <w:r>
              <w:t>khaled ahmed ali h</w:t>
            </w:r>
            <w:r w:rsidR="00E97743">
              <w:t>ed</w:t>
            </w:r>
            <w:r>
              <w:t>ya</w:t>
            </w:r>
          </w:p>
          <w:p w:rsidR="001B2ABD" w:rsidRDefault="00DF0A5D" w:rsidP="001B2ABD">
            <w:pPr>
              <w:pStyle w:val="Subtitle"/>
            </w:pPr>
            <w:r w:rsidRPr="00DF0A5D">
              <w:t>Fresh graduate</w:t>
            </w: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2C949371186849099C1168A3C43EE43B"/>
              </w:placeholder>
              <w:temporary/>
              <w:showingPlcHdr/>
              <w15:appearance w15:val="hidden"/>
            </w:sdtPr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EF0C37" w:rsidP="00EF0C37">
            <w:r w:rsidRPr="00EF0C37">
              <w:t>Hello, I am Khaled Ahmed, a 2022 graduate from the Institute of Systems and Information. As a recent graduate, I am working these days on developing my skills in technology, website development, and dealing with artificial intelligence and data. I have trained on several website projects and have achieved good results in them.</w:t>
            </w:r>
          </w:p>
          <w:p w:rsidR="00036450" w:rsidRDefault="00036450" w:rsidP="00036450"/>
          <w:p w:rsidR="004D3011" w:rsidRDefault="00E825A9" w:rsidP="00E825A9">
            <w:pPr>
              <w:pStyle w:val="Heading3"/>
            </w:pPr>
            <w:r w:rsidRPr="00E825A9">
              <w:t>PERSONAL DATA</w:t>
            </w:r>
            <w:r>
              <w:t>.</w:t>
            </w:r>
          </w:p>
          <w:p w:rsidR="003F0A02" w:rsidRDefault="000D1E85" w:rsidP="003F0A02">
            <w:r>
              <w:t>•</w:t>
            </w:r>
            <w:proofErr w:type="gramStart"/>
            <w:r w:rsidR="003F0A02" w:rsidRPr="003F0A02">
              <w:t>Nationality :</w:t>
            </w:r>
            <w:proofErr w:type="gramEnd"/>
            <w:r w:rsidR="003F0A02" w:rsidRPr="003F0A02">
              <w:t xml:space="preserve"> Egyptian </w:t>
            </w:r>
          </w:p>
          <w:p w:rsidR="003F0A02" w:rsidRDefault="000D1E85" w:rsidP="003F0A02">
            <w:r>
              <w:t>•</w:t>
            </w:r>
            <w:r w:rsidR="003F0A02" w:rsidRPr="003F0A02">
              <w:t xml:space="preserve">Date of </w:t>
            </w:r>
            <w:proofErr w:type="gramStart"/>
            <w:r w:rsidR="003F0A02" w:rsidRPr="003F0A02">
              <w:t>birth :</w:t>
            </w:r>
            <w:proofErr w:type="gramEnd"/>
            <w:r w:rsidR="003F0A02" w:rsidRPr="003F0A02">
              <w:t xml:space="preserve"> </w:t>
            </w:r>
            <w:r w:rsidR="003F0A02">
              <w:t>26 /9/2000</w:t>
            </w:r>
          </w:p>
          <w:p w:rsidR="003F0A02" w:rsidRDefault="000D1E85" w:rsidP="003F0A02">
            <w:pPr>
              <w:rPr>
                <w:rtl/>
              </w:rPr>
            </w:pPr>
            <w:r>
              <w:t>•</w:t>
            </w:r>
            <w:proofErr w:type="gramStart"/>
            <w:r w:rsidR="003F0A02" w:rsidRPr="003F0A02">
              <w:t>birth :</w:t>
            </w:r>
            <w:proofErr w:type="gramEnd"/>
            <w:r w:rsidR="003F0A02" w:rsidRPr="003F0A02">
              <w:t xml:space="preserve"> October Youth, 16th A - Faisal - Suez</w:t>
            </w:r>
            <w:r w:rsidR="003F0A02">
              <w:t>:</w:t>
            </w:r>
          </w:p>
          <w:p w:rsidR="003F0A02" w:rsidRDefault="000D1E85" w:rsidP="003F0A02">
            <w:r>
              <w:t>•</w:t>
            </w:r>
            <w:proofErr w:type="gramStart"/>
            <w:r w:rsidR="003F0A02" w:rsidRPr="003F0A02">
              <w:t>status :</w:t>
            </w:r>
            <w:proofErr w:type="gramEnd"/>
            <w:r w:rsidR="003F0A02" w:rsidRPr="003F0A02">
              <w:t xml:space="preserve"> Single</w:t>
            </w:r>
          </w:p>
          <w:p w:rsidR="003F0A02" w:rsidRDefault="000D1E85" w:rsidP="003F0A02">
            <w:r>
              <w:t>•</w:t>
            </w:r>
            <w:r w:rsidR="003F0A02" w:rsidRPr="003F0A02">
              <w:t xml:space="preserve">Military </w:t>
            </w:r>
            <w:proofErr w:type="gramStart"/>
            <w:r w:rsidR="003F0A02" w:rsidRPr="003F0A02">
              <w:t>service :</w:t>
            </w:r>
            <w:proofErr w:type="gramEnd"/>
            <w:r w:rsidR="003F0A02" w:rsidRPr="003F0A02">
              <w:t xml:space="preserve"> </w:t>
            </w:r>
            <w:r w:rsidR="003F0A02">
              <w:t>Performed</w:t>
            </w:r>
          </w:p>
          <w:p w:rsidR="000D1E85" w:rsidRDefault="000D1E85" w:rsidP="003F0A02"/>
          <w:sdt>
            <w:sdtPr>
              <w:id w:val="-1954003311"/>
              <w:placeholder>
                <w:docPart w:val="9A5B5F872AAD4FF38A81AC63E76E7F7A"/>
              </w:placeholder>
              <w:temporary/>
              <w:showingPlcHdr/>
              <w15:appearance w15:val="hidden"/>
            </w:sdtPr>
            <w:sdtContent>
              <w:p w:rsidR="000D1E85" w:rsidRDefault="000D1E85" w:rsidP="000D1E85">
                <w:pPr>
                  <w:pStyle w:val="Heading3"/>
                  <w:rPr>
                    <w:rFonts w:asciiTheme="minorHAnsi" w:eastAsiaTheme="minorEastAsia" w:hAnsiTheme="minorHAnsi" w:cstheme="minorBidi"/>
                    <w:b w:val="0"/>
                    <w:caps w:val="0"/>
                    <w:color w:val="auto"/>
                    <w:sz w:val="18"/>
                    <w:szCs w:val="22"/>
                  </w:rPr>
                </w:pPr>
                <w:r w:rsidRPr="00CB0055">
                  <w:t>Contact</w:t>
                </w:r>
              </w:p>
            </w:sdtContent>
          </w:sdt>
          <w:p w:rsidR="000D1E85" w:rsidRDefault="000D1E85" w:rsidP="000D1E85">
            <w:pPr>
              <w:rPr>
                <w:lang w:bidi="ar-DZ"/>
              </w:rPr>
            </w:pPr>
            <w:r>
              <w:t>•</w:t>
            </w:r>
            <w:r>
              <w:rPr>
                <w:lang w:bidi="ar-DZ"/>
              </w:rPr>
              <w:t>PHONE:</w:t>
            </w:r>
          </w:p>
          <w:p w:rsidR="000D1E85" w:rsidRDefault="000D1E85" w:rsidP="000D1E85">
            <w:pPr>
              <w:rPr>
                <w:lang w:bidi="ar-DZ"/>
              </w:rPr>
            </w:pPr>
            <w:r>
              <w:rPr>
                <w:lang w:bidi="ar-DZ"/>
              </w:rPr>
              <w:t>01556116061</w:t>
            </w:r>
          </w:p>
          <w:p w:rsidR="000D1E85" w:rsidRDefault="000D1E85" w:rsidP="000D1E85">
            <w:pPr>
              <w:rPr>
                <w:lang w:bidi="ar-DZ"/>
              </w:rPr>
            </w:pPr>
            <w:r>
              <w:t>•</w:t>
            </w:r>
            <w:r>
              <w:rPr>
                <w:lang w:bidi="ar-DZ"/>
              </w:rPr>
              <w:t>WhatsApp:</w:t>
            </w:r>
          </w:p>
          <w:p w:rsidR="000D1E85" w:rsidRDefault="000D1E85" w:rsidP="000D1E85">
            <w:pPr>
              <w:rPr>
                <w:lang w:bidi="ar-DZ"/>
              </w:rPr>
            </w:pPr>
            <w:r>
              <w:rPr>
                <w:lang w:bidi="ar-DZ"/>
              </w:rPr>
              <w:t>01022793089</w:t>
            </w:r>
          </w:p>
          <w:p w:rsidR="000D1E85" w:rsidRDefault="000D1E85" w:rsidP="000D1E85">
            <w:pPr>
              <w:rPr>
                <w:lang w:bidi="ar-DZ"/>
              </w:rPr>
            </w:pPr>
            <w:r>
              <w:t>•</w:t>
            </w:r>
            <w:r>
              <w:rPr>
                <w:lang w:bidi="ar-DZ"/>
              </w:rPr>
              <w:t>Linked In:</w:t>
            </w:r>
          </w:p>
          <w:p w:rsidR="000D1E85" w:rsidRDefault="000D1E85" w:rsidP="000D1E85">
            <w:pPr>
              <w:rPr>
                <w:lang w:bidi="ar-DZ"/>
              </w:rPr>
            </w:pPr>
            <w:r>
              <w:rPr>
                <w:lang w:bidi="ar-DZ"/>
              </w:rPr>
              <w:t>Khaled ahmed</w:t>
            </w:r>
          </w:p>
          <w:p w:rsidR="000D1E85" w:rsidRDefault="000D1E85" w:rsidP="000D1E85">
            <w:pPr>
              <w:rPr>
                <w:lang w:bidi="ar-DZ"/>
              </w:rPr>
            </w:pPr>
            <w:r>
              <w:t>•</w:t>
            </w:r>
            <w:r>
              <w:rPr>
                <w:lang w:bidi="ar-DZ"/>
              </w:rPr>
              <w:t>Emile:</w:t>
            </w:r>
          </w:p>
          <w:p w:rsidR="000D1E85" w:rsidRPr="003F0A02" w:rsidRDefault="000D1E85" w:rsidP="000D1E85">
            <w:pPr>
              <w:rPr>
                <w:rFonts w:hint="cs"/>
                <w:rtl/>
                <w:lang w:bidi="ar-DZ"/>
              </w:rPr>
            </w:pPr>
            <w:r>
              <w:rPr>
                <w:lang w:bidi="ar-DZ"/>
              </w:rPr>
              <w:t>Khaledahmid815@gmail.com</w:t>
            </w:r>
          </w:p>
        </w:tc>
        <w:tc>
          <w:tcPr>
            <w:tcW w:w="720" w:type="dxa"/>
          </w:tcPr>
          <w:p w:rsidR="001B2ABD" w:rsidRDefault="00241E1D" w:rsidP="000C45FF">
            <w:pPr>
              <w:tabs>
                <w:tab w:val="left" w:pos="990"/>
              </w:tabs>
            </w:pPr>
            <w:r>
              <w:rPr>
                <w:rtl/>
              </w:rPr>
              <w:tab/>
            </w: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4550F2AA3232453187FB43390E7DC45C"/>
              </w:placeholder>
              <w:temporary/>
              <w:showingPlcHdr/>
              <w15:appearance w15:val="hidden"/>
            </w:sdtPr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DF0A5D" w:rsidP="00B359E4">
            <w:pPr>
              <w:pStyle w:val="Heading4"/>
            </w:pPr>
            <w:proofErr w:type="gramStart"/>
            <w:r>
              <w:t xml:space="preserve">{ </w:t>
            </w:r>
            <w:r w:rsidRPr="00DF0A5D">
              <w:t>New</w:t>
            </w:r>
            <w:proofErr w:type="gramEnd"/>
            <w:r w:rsidRPr="00DF0A5D">
              <w:t xml:space="preserve"> Cairo Institute</w:t>
            </w:r>
            <w:r w:rsidRPr="00DF0A5D">
              <w:t xml:space="preserve"> </w:t>
            </w:r>
            <w:r>
              <w:t>}</w:t>
            </w:r>
          </w:p>
          <w:p w:rsidR="00DF0A5D" w:rsidRDefault="00DF0A5D" w:rsidP="00036450">
            <w:r w:rsidRPr="00DF0A5D">
              <w:t>Bachelor of Information</w:t>
            </w:r>
          </w:p>
          <w:p w:rsidR="00036450" w:rsidRDefault="00DF0A5D" w:rsidP="00036450">
            <w:r w:rsidRPr="00DF0A5D">
              <w:t xml:space="preserve"> Systems graduate</w:t>
            </w:r>
          </w:p>
          <w:p w:rsidR="00036450" w:rsidRPr="00B359E4" w:rsidRDefault="00E97743" w:rsidP="00B359E4">
            <w:pPr>
              <w:pStyle w:val="Heading4"/>
            </w:pPr>
            <w:r>
              <w:t>{AINSHAMS ACOADEMY}</w:t>
            </w:r>
          </w:p>
          <w:p w:rsidR="00036450" w:rsidRPr="00B359E4" w:rsidRDefault="00E97743" w:rsidP="00B359E4">
            <w:pPr>
              <w:pStyle w:val="Date"/>
              <w:rPr>
                <w:rFonts w:hint="cs"/>
                <w:rtl/>
                <w:lang w:bidi="ar-DZ"/>
              </w:rPr>
            </w:pPr>
            <w:r>
              <w:t>{VISIEN ACADEMY}</w:t>
            </w:r>
            <w:r w:rsidR="00036450" w:rsidRPr="00B359E4">
              <w:t xml:space="preserve"> </w:t>
            </w:r>
          </w:p>
          <w:p w:rsidR="00036450" w:rsidRDefault="00E97743" w:rsidP="00036450">
            <w:r>
              <w:t>Web Design</w:t>
            </w:r>
          </w:p>
          <w:p w:rsidR="00E97743" w:rsidRDefault="00E97743" w:rsidP="00036450">
            <w:pPr>
              <w:rPr>
                <w:rtl/>
              </w:rPr>
            </w:pPr>
            <w:r>
              <w:t>[GOOD]</w:t>
            </w:r>
          </w:p>
          <w:p w:rsidR="00EF0C37" w:rsidRDefault="00EF0C37" w:rsidP="00EF0C37">
            <w:pPr>
              <w:pStyle w:val="Heading4"/>
            </w:pPr>
            <w:r>
              <w:t>{</w:t>
            </w:r>
            <w:r>
              <w:t xml:space="preserve">AMIT </w:t>
            </w:r>
            <w:proofErr w:type="gramStart"/>
            <w:r>
              <w:t>ACADEMY</w:t>
            </w:r>
            <w:r>
              <w:t xml:space="preserve"> </w:t>
            </w:r>
            <w:r>
              <w:t>}</w:t>
            </w:r>
            <w:proofErr w:type="gramEnd"/>
          </w:p>
          <w:p w:rsidR="00EF0C37" w:rsidRDefault="00EF0C37" w:rsidP="00EF0C37">
            <w:r>
              <w:t xml:space="preserve">Front end </w:t>
            </w:r>
            <w:r w:rsidRPr="00EF0C37">
              <w:t>developer</w:t>
            </w:r>
          </w:p>
          <w:p w:rsidR="00EF0C37" w:rsidRPr="00EF0C37" w:rsidRDefault="009A4940" w:rsidP="009A4940">
            <w:pPr>
              <w:rPr>
                <w:rFonts w:hint="cs"/>
                <w:rtl/>
                <w:lang w:bidi="ar-DZ"/>
              </w:rPr>
            </w:pPr>
            <w:r>
              <w:rPr>
                <w:lang w:bidi="ar-DZ"/>
              </w:rPr>
              <w:t xml:space="preserve">Web </w:t>
            </w:r>
            <w:proofErr w:type="spellStart"/>
            <w:r w:rsidRPr="009A4940">
              <w:rPr>
                <w:b/>
                <w:bCs/>
                <w:lang w:bidi="ar-DZ"/>
              </w:rPr>
              <w:t>Developement</w:t>
            </w:r>
            <w:proofErr w:type="spellEnd"/>
          </w:p>
          <w:p w:rsidR="00EF0C37" w:rsidRDefault="00EF0C37" w:rsidP="00036450">
            <w:r>
              <w:t>HTML       JS</w:t>
            </w:r>
          </w:p>
          <w:p w:rsidR="006F404E" w:rsidRPr="006F404E" w:rsidRDefault="00EF0C37" w:rsidP="006F404E">
            <w:r>
              <w:t>CSS         React</w:t>
            </w:r>
          </w:p>
          <w:sdt>
            <w:sdtPr>
              <w:id w:val="1001553383"/>
              <w:placeholder>
                <w:docPart w:val="EB7B3F1ACC53423BA319FD274B431A0A"/>
              </w:placeholder>
              <w:temporary/>
              <w:showingPlcHdr/>
              <w15:appearance w15:val="hidden"/>
            </w:sdtPr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RDefault="00000000" w:rsidP="00B359E4">
            <w:pPr>
              <w:pStyle w:val="Heading4"/>
              <w:rPr>
                <w:bCs/>
              </w:rPr>
            </w:pPr>
            <w:sdt>
              <w:sdtPr>
                <w:id w:val="-1315797015"/>
                <w:placeholder>
                  <w:docPart w:val="2E42CBD00849489198C9B558C0EBF62C"/>
                </w:placeholder>
                <w:temporary/>
                <w:showingPlcHdr/>
                <w15:appearance w15:val="hidden"/>
              </w:sdtPr>
              <w:sdtContent>
                <w:r w:rsidR="00036450" w:rsidRPr="00036450">
                  <w:t>[Company Name]</w:t>
                </w:r>
              </w:sdtContent>
            </w:sdt>
            <w:r w:rsidR="00036450">
              <w:t xml:space="preserve"> </w:t>
            </w:r>
            <w:r w:rsidR="00036450" w:rsidRPr="00036450">
              <w:t xml:space="preserve"> </w:t>
            </w:r>
            <w:sdt>
              <w:sdtPr>
                <w:id w:val="-1167319978"/>
                <w:placeholder>
                  <w:docPart w:val="1EAD60FFF9E0455B96D1E87433CECC2E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036450">
                  <w:t>[Job Title]</w:t>
                </w:r>
              </w:sdtContent>
            </w:sdt>
          </w:p>
          <w:p w:rsidR="00036450" w:rsidRPr="00036450" w:rsidRDefault="00000000" w:rsidP="00B359E4">
            <w:pPr>
              <w:pStyle w:val="Date"/>
            </w:pPr>
            <w:sdt>
              <w:sdtPr>
                <w:id w:val="157580464"/>
                <w:placeholder>
                  <w:docPart w:val="136DBA334B354223B6BF4D718A5D7B65"/>
                </w:placeholder>
                <w:temporary/>
                <w:showingPlcHdr/>
                <w15:appearance w15:val="hidden"/>
              </w:sdtPr>
              <w:sdtContent>
                <w:r w:rsidR="00036450" w:rsidRPr="00036450">
                  <w:t>[Dates From]</w:t>
                </w:r>
              </w:sdtContent>
            </w:sdt>
            <w:r w:rsidR="00036450" w:rsidRPr="00036450">
              <w:t>–</w:t>
            </w:r>
            <w:sdt>
              <w:sdtPr>
                <w:id w:val="-1101104884"/>
                <w:placeholder>
                  <w:docPart w:val="D274572D23E3438B9CB0A8BF8EE755F4"/>
                </w:placeholder>
                <w:temporary/>
                <w:showingPlcHdr/>
                <w15:appearance w15:val="hidden"/>
              </w:sdtPr>
              <w:sdtContent>
                <w:r w:rsidR="00036450" w:rsidRPr="00036450">
                  <w:t>[To]</w:t>
                </w:r>
              </w:sdtContent>
            </w:sdt>
          </w:p>
          <w:p w:rsidR="00036450" w:rsidRDefault="00000000" w:rsidP="00036450">
            <w:sdt>
              <w:sdtPr>
                <w:id w:val="2029511879"/>
                <w:placeholder>
                  <w:docPart w:val="DA8490C95A2A4C8FAE19D6073360A755"/>
                </w:placeholder>
                <w:temporary/>
                <w:showingPlcHdr/>
                <w15:appearance w15:val="hidden"/>
              </w:sdtPr>
              <w:sdtContent>
                <w:r w:rsidR="00036450" w:rsidRPr="00036450">
                  <w:t>[Describe your responsibilities and achievements in terms of impact and results. Use examples but keep in short.]</w:t>
                </w:r>
              </w:sdtContent>
            </w:sdt>
            <w:r w:rsidR="00036450" w:rsidRPr="00036450">
              <w:t xml:space="preserve"> </w:t>
            </w:r>
          </w:p>
          <w:p w:rsidR="004D3011" w:rsidRDefault="004D3011" w:rsidP="00036450"/>
          <w:p w:rsidR="004D3011" w:rsidRPr="004D3011" w:rsidRDefault="00000000" w:rsidP="00B359E4">
            <w:pPr>
              <w:pStyle w:val="Heading4"/>
              <w:rPr>
                <w:bCs/>
              </w:rPr>
            </w:pPr>
            <w:sdt>
              <w:sdtPr>
                <w:id w:val="1349680342"/>
                <w:placeholder>
                  <w:docPart w:val="8DCBBC281CF34C88A4FD8E46B3D60C2A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t>[Company Name]</w:t>
                </w:r>
              </w:sdtContent>
            </w:sdt>
            <w:r w:rsidR="004D3011" w:rsidRPr="004D3011">
              <w:t xml:space="preserve">  </w:t>
            </w:r>
            <w:sdt>
              <w:sdtPr>
                <w:id w:val="1901015838"/>
                <w:placeholder>
                  <w:docPart w:val="69C8DE7AD1A04CAD8CBE45CFD0F2BB96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t>[Job Title]</w:t>
                </w:r>
              </w:sdtContent>
            </w:sdt>
          </w:p>
          <w:p w:rsidR="004D3011" w:rsidRPr="004D3011" w:rsidRDefault="00000000" w:rsidP="00B359E4">
            <w:pPr>
              <w:pStyle w:val="Date"/>
            </w:pPr>
            <w:sdt>
              <w:sdtPr>
                <w:id w:val="1427539568"/>
                <w:placeholder>
                  <w:docPart w:val="B162BD6A591A4BD684AB88D86A08FDAA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t>[Dates From]</w:t>
                </w:r>
              </w:sdtContent>
            </w:sdt>
            <w:r w:rsidR="004D3011" w:rsidRPr="004D3011">
              <w:t>–</w:t>
            </w:r>
            <w:sdt>
              <w:sdtPr>
                <w:id w:val="-1046213544"/>
                <w:placeholder>
                  <w:docPart w:val="3E8DA16E56AD445B8B16FB53B65BB46E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t>[To]</w:t>
                </w:r>
              </w:sdtContent>
            </w:sdt>
          </w:p>
          <w:p w:rsidR="004D3011" w:rsidRPr="004D3011" w:rsidRDefault="00000000" w:rsidP="004D3011">
            <w:sdt>
              <w:sdtPr>
                <w:id w:val="-448162616"/>
                <w:placeholder>
                  <w:docPart w:val="DAAF695D7DB949B4B1DEB6A6C59F0612"/>
                </w:placeholder>
                <w:temporary/>
                <w:showingPlcHdr/>
                <w15:appearance w15:val="hidden"/>
              </w:sdtPr>
              <w:sdtContent>
                <w:r w:rsidR="00036450" w:rsidRPr="004D3011">
                  <w:t>[Describe your responsibilities and achievements in terms of impact and results. Use examples but keep in short.]</w:t>
                </w:r>
              </w:sdtContent>
            </w:sdt>
            <w:r w:rsidR="00036450" w:rsidRPr="004D3011">
              <w:t xml:space="preserve"> </w:t>
            </w:r>
          </w:p>
          <w:p w:rsidR="004D3011" w:rsidRDefault="004D3011" w:rsidP="00036450"/>
          <w:p w:rsidR="004D3011" w:rsidRPr="004D3011" w:rsidRDefault="00000000" w:rsidP="00B359E4">
            <w:pPr>
              <w:pStyle w:val="Heading4"/>
              <w:rPr>
                <w:bCs/>
              </w:rPr>
            </w:pPr>
            <w:sdt>
              <w:sdtPr>
                <w:id w:val="1676228846"/>
                <w:placeholder>
                  <w:docPart w:val="8257A32F61E34AA19245B2D9E0B39EDF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t>[Company Name]</w:t>
                </w:r>
              </w:sdtContent>
            </w:sdt>
            <w:r w:rsidR="004D3011" w:rsidRPr="004D3011">
              <w:t xml:space="preserve">  </w:t>
            </w:r>
            <w:sdt>
              <w:sdtPr>
                <w:id w:val="1107463904"/>
                <w:placeholder>
                  <w:docPart w:val="9B83B18D1C6244B5A88FA9795AEBD844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t>[Job Title]</w:t>
                </w:r>
              </w:sdtContent>
            </w:sdt>
          </w:p>
          <w:p w:rsidR="004D3011" w:rsidRPr="004D3011" w:rsidRDefault="00000000" w:rsidP="00B359E4">
            <w:pPr>
              <w:pStyle w:val="Date"/>
            </w:pPr>
            <w:sdt>
              <w:sdtPr>
                <w:id w:val="-1949918139"/>
                <w:placeholder>
                  <w:docPart w:val="71D71A246A724740856A4D147D168383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t>[Dates From]</w:t>
                </w:r>
              </w:sdtContent>
            </w:sdt>
            <w:r w:rsidR="004D3011" w:rsidRPr="004D3011">
              <w:t>–</w:t>
            </w:r>
            <w:sdt>
              <w:sdtPr>
                <w:id w:val="1482970291"/>
                <w:placeholder>
                  <w:docPart w:val="42C2F151D8AF43B8932193CECDEF18F1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t>[To]</w:t>
                </w:r>
              </w:sdtContent>
            </w:sdt>
          </w:p>
          <w:p w:rsidR="004D3011" w:rsidRDefault="00000000" w:rsidP="006F404E">
            <w:sdt>
              <w:sdtPr>
                <w:id w:val="-1480993500"/>
                <w:placeholder>
                  <w:docPart w:val="B31E9FFC38B04549A9FB06E8C6EB9B07"/>
                </w:placeholder>
                <w:temporary/>
                <w:showingPlcHdr/>
                <w15:appearance w15:val="hidden"/>
              </w:sdtPr>
              <w:sdtContent>
                <w:r w:rsidR="00036450" w:rsidRPr="004D3011">
                  <w:t>[Describe your responsibilities and achievements in terms of impact and results. Use examples but keep in short.]</w:t>
                </w:r>
              </w:sdtContent>
            </w:sdt>
            <w:r w:rsidR="00036450" w:rsidRPr="004D3011">
              <w:t xml:space="preserve"> </w:t>
            </w:r>
          </w:p>
          <w:sdt>
            <w:sdtPr>
              <w:id w:val="1669594239"/>
              <w:placeholder>
                <w:docPart w:val="67EAB4248AEF4CDCAF0441D2F8045BAB"/>
              </w:placeholder>
              <w:temporary/>
              <w:showingPlcHdr/>
              <w15:appearance w15:val="hidden"/>
            </w:sdtPr>
            <w:sdtContent>
              <w:p w:rsidR="00036450" w:rsidRDefault="00180329" w:rsidP="00E825A9">
                <w:pPr>
                  <w:pStyle w:val="Heading2"/>
                  <w:rPr>
                    <w:rtl/>
                  </w:rPr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E825A9" w:rsidRDefault="00E825A9" w:rsidP="00E825A9">
            <w:r>
              <w:t>•Quick Learning</w:t>
            </w:r>
          </w:p>
          <w:p w:rsidR="00E825A9" w:rsidRDefault="00E825A9" w:rsidP="00E825A9">
            <w:r>
              <w:t>•</w:t>
            </w:r>
            <w:r>
              <w:tab/>
              <w:t>Ability to work under pressure.</w:t>
            </w:r>
          </w:p>
          <w:p w:rsidR="00E825A9" w:rsidRDefault="00E825A9" w:rsidP="00E825A9">
            <w:pPr>
              <w:rPr>
                <w:rFonts w:hint="cs"/>
                <w:rtl/>
                <w:lang w:bidi="ar-DZ"/>
              </w:rPr>
            </w:pPr>
            <w:r>
              <w:t>•</w:t>
            </w:r>
            <w:r>
              <w:tab/>
              <w:t>Ability to work in a team and help in necessary.</w:t>
            </w:r>
          </w:p>
          <w:p w:rsidR="00E825A9" w:rsidRDefault="00E825A9" w:rsidP="00E825A9">
            <w:pPr>
              <w:rPr>
                <w:rtl/>
              </w:rPr>
            </w:pPr>
            <w:r>
              <w:t>•</w:t>
            </w:r>
            <w:r>
              <w:tab/>
              <w:t>The Ability to deal with tasks and crisis management according to the required priorities and deadlines.</w:t>
            </w:r>
          </w:p>
          <w:p w:rsidR="00E825A9" w:rsidRDefault="00E825A9" w:rsidP="00E825A9">
            <w:pPr>
              <w:rPr>
                <w:rtl/>
              </w:rPr>
            </w:pPr>
            <w:r>
              <w:t>•</w:t>
            </w:r>
            <w:r w:rsidRPr="00E825A9">
              <w:t>The art of dealing with others and customer engineering</w:t>
            </w:r>
          </w:p>
          <w:p w:rsidR="006F404E" w:rsidRPr="00E825A9" w:rsidRDefault="006F404E" w:rsidP="00E825A9">
            <w:r>
              <w:t>•</w:t>
            </w:r>
            <w:r w:rsidRPr="006F404E">
              <w:t>Typing speed on the keyboard</w:t>
            </w:r>
          </w:p>
        </w:tc>
      </w:tr>
    </w:tbl>
    <w:p w:rsidR="00000000" w:rsidRDefault="00000000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663C1" w:rsidRDefault="003663C1" w:rsidP="000C45FF">
      <w:r>
        <w:separator/>
      </w:r>
    </w:p>
  </w:endnote>
  <w:endnote w:type="continuationSeparator" w:id="0">
    <w:p w:rsidR="003663C1" w:rsidRDefault="003663C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663C1" w:rsidRDefault="003663C1" w:rsidP="000C45FF">
      <w:r>
        <w:separator/>
      </w:r>
    </w:p>
  </w:footnote>
  <w:footnote w:type="continuationSeparator" w:id="0">
    <w:p w:rsidR="003663C1" w:rsidRDefault="003663C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613D65"/>
    <w:multiLevelType w:val="hybridMultilevel"/>
    <w:tmpl w:val="357EAE40"/>
    <w:lvl w:ilvl="0" w:tplc="04090001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num w:numId="1" w16cid:durableId="89990687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5D"/>
    <w:rsid w:val="00002A24"/>
    <w:rsid w:val="00036450"/>
    <w:rsid w:val="00094499"/>
    <w:rsid w:val="000C45FF"/>
    <w:rsid w:val="000D1E85"/>
    <w:rsid w:val="000E3FD1"/>
    <w:rsid w:val="00112054"/>
    <w:rsid w:val="001317D8"/>
    <w:rsid w:val="001525E1"/>
    <w:rsid w:val="0017166D"/>
    <w:rsid w:val="00180329"/>
    <w:rsid w:val="0019001F"/>
    <w:rsid w:val="001A74A5"/>
    <w:rsid w:val="001B2ABD"/>
    <w:rsid w:val="001E0391"/>
    <w:rsid w:val="001E1759"/>
    <w:rsid w:val="001F1ECC"/>
    <w:rsid w:val="002400EB"/>
    <w:rsid w:val="00241E1D"/>
    <w:rsid w:val="00256CF7"/>
    <w:rsid w:val="00281FD5"/>
    <w:rsid w:val="0030481B"/>
    <w:rsid w:val="003156FC"/>
    <w:rsid w:val="003254B5"/>
    <w:rsid w:val="003633B7"/>
    <w:rsid w:val="003663C1"/>
    <w:rsid w:val="0037121F"/>
    <w:rsid w:val="003910D8"/>
    <w:rsid w:val="003A6B7D"/>
    <w:rsid w:val="003B06CA"/>
    <w:rsid w:val="003F0A02"/>
    <w:rsid w:val="004071FC"/>
    <w:rsid w:val="00445947"/>
    <w:rsid w:val="00446ABE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F404E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9A4940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DF0A5D"/>
    <w:rsid w:val="00E25A26"/>
    <w:rsid w:val="00E4381A"/>
    <w:rsid w:val="00E55D74"/>
    <w:rsid w:val="00E825A9"/>
    <w:rsid w:val="00E97743"/>
    <w:rsid w:val="00EF0C37"/>
    <w:rsid w:val="00F03B88"/>
    <w:rsid w:val="00F449B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US%7b45A60B41-3C50-4234-915D-ED6239B17DFF%7d\%7b6A5DA3C0-EE37-4F87-9078-9B2C21A25F4F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C949371186849099C1168A3C43EE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B061E-2453-491F-81E8-9861EA70D4B9}"/>
      </w:docPartPr>
      <w:docPartBody>
        <w:p w:rsidR="00000000" w:rsidRDefault="00000000">
          <w:pPr>
            <w:pStyle w:val="2C949371186849099C1168A3C43EE43B"/>
          </w:pPr>
          <w:r w:rsidRPr="00D5459D">
            <w:t>Profile</w:t>
          </w:r>
        </w:p>
      </w:docPartBody>
    </w:docPart>
    <w:docPart>
      <w:docPartPr>
        <w:name w:val="4550F2AA3232453187FB43390E7DC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15F89-6054-4F57-9313-FD12C2417399}"/>
      </w:docPartPr>
      <w:docPartBody>
        <w:p w:rsidR="00000000" w:rsidRDefault="00000000">
          <w:pPr>
            <w:pStyle w:val="4550F2AA3232453187FB43390E7DC45C"/>
          </w:pPr>
          <w:r w:rsidRPr="00036450">
            <w:t>EDUCATION</w:t>
          </w:r>
        </w:p>
      </w:docPartBody>
    </w:docPart>
    <w:docPart>
      <w:docPartPr>
        <w:name w:val="EB7B3F1ACC53423BA319FD274B431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AFB9A-EC8A-49A0-981F-4FB5FA3DE881}"/>
      </w:docPartPr>
      <w:docPartBody>
        <w:p w:rsidR="00000000" w:rsidRDefault="00000000">
          <w:pPr>
            <w:pStyle w:val="EB7B3F1ACC53423BA319FD274B431A0A"/>
          </w:pPr>
          <w:r w:rsidRPr="00036450">
            <w:t>WORK EXPERIENCE</w:t>
          </w:r>
        </w:p>
      </w:docPartBody>
    </w:docPart>
    <w:docPart>
      <w:docPartPr>
        <w:name w:val="2E42CBD00849489198C9B558C0EBF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33520-AD85-4EC7-A92E-2C58757A27BB}"/>
      </w:docPartPr>
      <w:docPartBody>
        <w:p w:rsidR="00000000" w:rsidRDefault="00000000">
          <w:pPr>
            <w:pStyle w:val="2E42CBD00849489198C9B558C0EBF62C"/>
          </w:pPr>
          <w:r w:rsidRPr="00036450">
            <w:t>[Company Name]</w:t>
          </w:r>
        </w:p>
      </w:docPartBody>
    </w:docPart>
    <w:docPart>
      <w:docPartPr>
        <w:name w:val="1EAD60FFF9E0455B96D1E87433CEC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30981-84F6-4F67-8676-4294D4CD7BDE}"/>
      </w:docPartPr>
      <w:docPartBody>
        <w:p w:rsidR="00000000" w:rsidRDefault="00000000">
          <w:pPr>
            <w:pStyle w:val="1EAD60FFF9E0455B96D1E87433CECC2E"/>
          </w:pPr>
          <w:r w:rsidRPr="00036450">
            <w:t>[Job Title]</w:t>
          </w:r>
        </w:p>
      </w:docPartBody>
    </w:docPart>
    <w:docPart>
      <w:docPartPr>
        <w:name w:val="136DBA334B354223B6BF4D718A5D7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DE17C-A281-4F16-A834-7086E01CB4A0}"/>
      </w:docPartPr>
      <w:docPartBody>
        <w:p w:rsidR="00000000" w:rsidRDefault="00000000">
          <w:pPr>
            <w:pStyle w:val="136DBA334B354223B6BF4D718A5D7B65"/>
          </w:pPr>
          <w:r w:rsidRPr="00036450">
            <w:t>[Dates From]</w:t>
          </w:r>
        </w:p>
      </w:docPartBody>
    </w:docPart>
    <w:docPart>
      <w:docPartPr>
        <w:name w:val="D274572D23E3438B9CB0A8BF8EE75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FD048-DF69-4635-B780-6591CE0FC44A}"/>
      </w:docPartPr>
      <w:docPartBody>
        <w:p w:rsidR="00000000" w:rsidRDefault="00000000">
          <w:pPr>
            <w:pStyle w:val="D274572D23E3438B9CB0A8BF8EE755F4"/>
          </w:pPr>
          <w:r w:rsidRPr="00036450">
            <w:t>[To]</w:t>
          </w:r>
        </w:p>
      </w:docPartBody>
    </w:docPart>
    <w:docPart>
      <w:docPartPr>
        <w:name w:val="DA8490C95A2A4C8FAE19D6073360A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FEB8-F148-4E95-88F9-4ED183BC8B58}"/>
      </w:docPartPr>
      <w:docPartBody>
        <w:p w:rsidR="00000000" w:rsidRDefault="00000000">
          <w:pPr>
            <w:pStyle w:val="DA8490C95A2A4C8FAE19D6073360A755"/>
          </w:pPr>
          <w:r w:rsidRPr="00036450">
            <w:t xml:space="preserve">[Describe your responsibilities and achievements in terms of </w:t>
          </w:r>
          <w:r w:rsidRPr="00036450">
            <w:t>impact and results. Use examples but keep in short.]</w:t>
          </w:r>
        </w:p>
      </w:docPartBody>
    </w:docPart>
    <w:docPart>
      <w:docPartPr>
        <w:name w:val="8DCBBC281CF34C88A4FD8E46B3D60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55B0E-03F8-4BB5-A812-A09BFB4B0FD3}"/>
      </w:docPartPr>
      <w:docPartBody>
        <w:p w:rsidR="00000000" w:rsidRDefault="00000000">
          <w:pPr>
            <w:pStyle w:val="8DCBBC281CF34C88A4FD8E46B3D60C2A"/>
          </w:pPr>
          <w:r w:rsidRPr="004D3011">
            <w:t>[Company Name]</w:t>
          </w:r>
        </w:p>
      </w:docPartBody>
    </w:docPart>
    <w:docPart>
      <w:docPartPr>
        <w:name w:val="69C8DE7AD1A04CAD8CBE45CFD0F2B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F8FA0-26B0-4EB7-BB77-7502A671F121}"/>
      </w:docPartPr>
      <w:docPartBody>
        <w:p w:rsidR="00000000" w:rsidRDefault="00000000">
          <w:pPr>
            <w:pStyle w:val="69C8DE7AD1A04CAD8CBE45CFD0F2BB96"/>
          </w:pPr>
          <w:r w:rsidRPr="004D3011">
            <w:t>[Job Title]</w:t>
          </w:r>
        </w:p>
      </w:docPartBody>
    </w:docPart>
    <w:docPart>
      <w:docPartPr>
        <w:name w:val="B162BD6A591A4BD684AB88D86A08F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22484-2070-4A5A-8F76-8A059E292B41}"/>
      </w:docPartPr>
      <w:docPartBody>
        <w:p w:rsidR="00000000" w:rsidRDefault="00000000">
          <w:pPr>
            <w:pStyle w:val="B162BD6A591A4BD684AB88D86A08FDAA"/>
          </w:pPr>
          <w:r w:rsidRPr="004D3011">
            <w:t>[Dates From]</w:t>
          </w:r>
        </w:p>
      </w:docPartBody>
    </w:docPart>
    <w:docPart>
      <w:docPartPr>
        <w:name w:val="3E8DA16E56AD445B8B16FB53B65BB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CF77F-7FE4-4AFA-A324-367393E819DD}"/>
      </w:docPartPr>
      <w:docPartBody>
        <w:p w:rsidR="00000000" w:rsidRDefault="00000000">
          <w:pPr>
            <w:pStyle w:val="3E8DA16E56AD445B8B16FB53B65BB46E"/>
          </w:pPr>
          <w:r w:rsidRPr="004D3011">
            <w:t>[To]</w:t>
          </w:r>
        </w:p>
      </w:docPartBody>
    </w:docPart>
    <w:docPart>
      <w:docPartPr>
        <w:name w:val="DAAF695D7DB949B4B1DEB6A6C59F0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F6289-1FBD-4DF8-98BB-E4154422A7AB}"/>
      </w:docPartPr>
      <w:docPartBody>
        <w:p w:rsidR="00000000" w:rsidRDefault="00000000">
          <w:pPr>
            <w:pStyle w:val="DAAF695D7DB949B4B1DEB6A6C59F0612"/>
          </w:pPr>
          <w:r w:rsidRPr="004D3011">
            <w:t xml:space="preserve">[Describe your responsibilities and achievements in terms of </w:t>
          </w:r>
          <w:r w:rsidRPr="004D3011">
            <w:t>impact and results. Use examples but keep in short.]</w:t>
          </w:r>
        </w:p>
      </w:docPartBody>
    </w:docPart>
    <w:docPart>
      <w:docPartPr>
        <w:name w:val="8257A32F61E34AA19245B2D9E0B39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F2970-1B5F-4AD2-9304-466649F38E7E}"/>
      </w:docPartPr>
      <w:docPartBody>
        <w:p w:rsidR="00000000" w:rsidRDefault="00000000">
          <w:pPr>
            <w:pStyle w:val="8257A32F61E34AA19245B2D9E0B39EDF"/>
          </w:pPr>
          <w:r w:rsidRPr="004D3011">
            <w:t>[Company Name]</w:t>
          </w:r>
        </w:p>
      </w:docPartBody>
    </w:docPart>
    <w:docPart>
      <w:docPartPr>
        <w:name w:val="9B83B18D1C6244B5A88FA9795AEBD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9E631-9BFF-438E-990C-4A29442AB4D5}"/>
      </w:docPartPr>
      <w:docPartBody>
        <w:p w:rsidR="00000000" w:rsidRDefault="00000000">
          <w:pPr>
            <w:pStyle w:val="9B83B18D1C6244B5A88FA9795AEBD844"/>
          </w:pPr>
          <w:r w:rsidRPr="004D3011">
            <w:t>[Job Title]</w:t>
          </w:r>
        </w:p>
      </w:docPartBody>
    </w:docPart>
    <w:docPart>
      <w:docPartPr>
        <w:name w:val="71D71A246A724740856A4D147D168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97495-B58A-4155-B444-B6522E59B1AF}"/>
      </w:docPartPr>
      <w:docPartBody>
        <w:p w:rsidR="00000000" w:rsidRDefault="00000000">
          <w:pPr>
            <w:pStyle w:val="71D71A246A724740856A4D147D168383"/>
          </w:pPr>
          <w:r w:rsidRPr="004D3011">
            <w:t>[Dates From]</w:t>
          </w:r>
        </w:p>
      </w:docPartBody>
    </w:docPart>
    <w:docPart>
      <w:docPartPr>
        <w:name w:val="42C2F151D8AF43B8932193CECDEF1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3BAA8-B941-4046-BE6B-8D12CB36239D}"/>
      </w:docPartPr>
      <w:docPartBody>
        <w:p w:rsidR="00000000" w:rsidRDefault="00000000">
          <w:pPr>
            <w:pStyle w:val="42C2F151D8AF43B8932193CECDEF18F1"/>
          </w:pPr>
          <w:r w:rsidRPr="004D3011">
            <w:t>[To]</w:t>
          </w:r>
        </w:p>
      </w:docPartBody>
    </w:docPart>
    <w:docPart>
      <w:docPartPr>
        <w:name w:val="B31E9FFC38B04549A9FB06E8C6EB9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21D8B-C870-4A6A-9481-FD93A07910EE}"/>
      </w:docPartPr>
      <w:docPartBody>
        <w:p w:rsidR="00000000" w:rsidRDefault="00000000">
          <w:pPr>
            <w:pStyle w:val="B31E9FFC38B04549A9FB06E8C6EB9B07"/>
          </w:pPr>
          <w:r w:rsidRPr="004D3011">
            <w:t>[Describe your responsibilities and achievements in terms of impact and results. Use examples but keep in short.]</w:t>
          </w:r>
        </w:p>
      </w:docPartBody>
    </w:docPart>
    <w:docPart>
      <w:docPartPr>
        <w:name w:val="67EAB4248AEF4CDCAF0441D2F8045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8C180-7D0A-4739-8CEC-256822FE5779}"/>
      </w:docPartPr>
      <w:docPartBody>
        <w:p w:rsidR="00000000" w:rsidRDefault="00000000">
          <w:pPr>
            <w:pStyle w:val="67EAB4248AEF4CDCAF0441D2F8045BAB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9A5B5F872AAD4FF38A81AC63E76E7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37A2B-2982-402B-BE98-25A935C79CBA}"/>
      </w:docPartPr>
      <w:docPartBody>
        <w:p w:rsidR="00000000" w:rsidRDefault="00CC69D7" w:rsidP="00CC69D7">
          <w:pPr>
            <w:pStyle w:val="9A5B5F872AAD4FF38A81AC63E76E7F7A"/>
          </w:pPr>
          <w:r w:rsidRPr="00CB0055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D7"/>
    <w:rsid w:val="00446ABE"/>
    <w:rsid w:val="00C64E9A"/>
    <w:rsid w:val="00CC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39539346374C7CAB3285DE0D7DE65C">
    <w:name w:val="4639539346374C7CAB3285DE0D7DE65C"/>
  </w:style>
  <w:style w:type="paragraph" w:customStyle="1" w:styleId="A7D725307F2E419F9EBD242975F7B17F">
    <w:name w:val="A7D725307F2E419F9EBD242975F7B17F"/>
  </w:style>
  <w:style w:type="paragraph" w:customStyle="1" w:styleId="2C949371186849099C1168A3C43EE43B">
    <w:name w:val="2C949371186849099C1168A3C43EE43B"/>
  </w:style>
  <w:style w:type="paragraph" w:customStyle="1" w:styleId="F80CFF51EBDC4433B1064F964828D9BC">
    <w:name w:val="F80CFF51EBDC4433B1064F964828D9BC"/>
  </w:style>
  <w:style w:type="paragraph" w:customStyle="1" w:styleId="1C365C04031140DBBB8DB4BE40D8EB24">
    <w:name w:val="1C365C04031140DBBB8DB4BE40D8EB24"/>
  </w:style>
  <w:style w:type="paragraph" w:customStyle="1" w:styleId="55BAFEB6DE044A8EA82E6028C8636579">
    <w:name w:val="55BAFEB6DE044A8EA82E6028C8636579"/>
  </w:style>
  <w:style w:type="paragraph" w:customStyle="1" w:styleId="2827F9A6ED014C10A9B279A0AFB3D6C8">
    <w:name w:val="2827F9A6ED014C10A9B279A0AFB3D6C8"/>
  </w:style>
  <w:style w:type="paragraph" w:customStyle="1" w:styleId="1D0C707A2A624D699F81DF00DE11D6A6">
    <w:name w:val="1D0C707A2A624D699F81DF00DE11D6A6"/>
  </w:style>
  <w:style w:type="paragraph" w:customStyle="1" w:styleId="9C3C6FD3E2EF4B0A9C5EC32A31640E04">
    <w:name w:val="9C3C6FD3E2EF4B0A9C5EC32A31640E04"/>
  </w:style>
  <w:style w:type="paragraph" w:customStyle="1" w:styleId="1B6E4B898D8845BCA8AB524D9C6AB5C9">
    <w:name w:val="1B6E4B898D8845BCA8AB524D9C6AB5C9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07140C6E8B9F4D39B851C7697651AE3F">
    <w:name w:val="07140C6E8B9F4D39B851C7697651AE3F"/>
  </w:style>
  <w:style w:type="paragraph" w:customStyle="1" w:styleId="8B624791FC7D4B5EB09A88C2C9D6F7CA">
    <w:name w:val="8B624791FC7D4B5EB09A88C2C9D6F7CA"/>
  </w:style>
  <w:style w:type="paragraph" w:customStyle="1" w:styleId="DF4215D680BA48F6ABD2DC58DB8A014A">
    <w:name w:val="DF4215D680BA48F6ABD2DC58DB8A014A"/>
  </w:style>
  <w:style w:type="paragraph" w:customStyle="1" w:styleId="E3CCA09EB87A486F9525EC0CB3F28522">
    <w:name w:val="E3CCA09EB87A486F9525EC0CB3F28522"/>
  </w:style>
  <w:style w:type="paragraph" w:customStyle="1" w:styleId="2E80D5A791754F4180E055182A2A06C8">
    <w:name w:val="2E80D5A791754F4180E055182A2A06C8"/>
  </w:style>
  <w:style w:type="paragraph" w:customStyle="1" w:styleId="47279956D4DC4244AD595AF472D6BBC9">
    <w:name w:val="47279956D4DC4244AD595AF472D6BBC9"/>
  </w:style>
  <w:style w:type="paragraph" w:customStyle="1" w:styleId="4550F2AA3232453187FB43390E7DC45C">
    <w:name w:val="4550F2AA3232453187FB43390E7DC45C"/>
  </w:style>
  <w:style w:type="paragraph" w:customStyle="1" w:styleId="9E1D62DE048040B5AE81CBD8E832BCD1">
    <w:name w:val="9E1D62DE048040B5AE81CBD8E832BCD1"/>
  </w:style>
  <w:style w:type="paragraph" w:customStyle="1" w:styleId="3200E253A2AC4367A7EBC5214CAE770D">
    <w:name w:val="3200E253A2AC4367A7EBC5214CAE770D"/>
  </w:style>
  <w:style w:type="paragraph" w:customStyle="1" w:styleId="3F65266314FB4D25863B4629D1FD9CFC">
    <w:name w:val="3F65266314FB4D25863B4629D1FD9CFC"/>
  </w:style>
  <w:style w:type="paragraph" w:customStyle="1" w:styleId="E71298CC1FEB4A6793B311A144D9D470">
    <w:name w:val="E71298CC1FEB4A6793B311A144D9D470"/>
  </w:style>
  <w:style w:type="paragraph" w:customStyle="1" w:styleId="B3A4A09C180F41AA80CEA44307F7039A">
    <w:name w:val="B3A4A09C180F41AA80CEA44307F7039A"/>
  </w:style>
  <w:style w:type="paragraph" w:customStyle="1" w:styleId="617A3A0EA23144D5B0AE2A0D9CD8C946">
    <w:name w:val="617A3A0EA23144D5B0AE2A0D9CD8C946"/>
  </w:style>
  <w:style w:type="paragraph" w:customStyle="1" w:styleId="174DE316D26647F4B16AAA924AA5C449">
    <w:name w:val="174DE316D26647F4B16AAA924AA5C449"/>
  </w:style>
  <w:style w:type="paragraph" w:customStyle="1" w:styleId="EB7B3F1ACC53423BA319FD274B431A0A">
    <w:name w:val="EB7B3F1ACC53423BA319FD274B431A0A"/>
  </w:style>
  <w:style w:type="paragraph" w:customStyle="1" w:styleId="2E42CBD00849489198C9B558C0EBF62C">
    <w:name w:val="2E42CBD00849489198C9B558C0EBF62C"/>
  </w:style>
  <w:style w:type="paragraph" w:customStyle="1" w:styleId="1EAD60FFF9E0455B96D1E87433CECC2E">
    <w:name w:val="1EAD60FFF9E0455B96D1E87433CECC2E"/>
  </w:style>
  <w:style w:type="paragraph" w:customStyle="1" w:styleId="136DBA334B354223B6BF4D718A5D7B65">
    <w:name w:val="136DBA334B354223B6BF4D718A5D7B65"/>
  </w:style>
  <w:style w:type="paragraph" w:customStyle="1" w:styleId="D274572D23E3438B9CB0A8BF8EE755F4">
    <w:name w:val="D274572D23E3438B9CB0A8BF8EE755F4"/>
  </w:style>
  <w:style w:type="paragraph" w:customStyle="1" w:styleId="DA8490C95A2A4C8FAE19D6073360A755">
    <w:name w:val="DA8490C95A2A4C8FAE19D6073360A755"/>
  </w:style>
  <w:style w:type="paragraph" w:customStyle="1" w:styleId="8DCBBC281CF34C88A4FD8E46B3D60C2A">
    <w:name w:val="8DCBBC281CF34C88A4FD8E46B3D60C2A"/>
  </w:style>
  <w:style w:type="paragraph" w:customStyle="1" w:styleId="69C8DE7AD1A04CAD8CBE45CFD0F2BB96">
    <w:name w:val="69C8DE7AD1A04CAD8CBE45CFD0F2BB96"/>
  </w:style>
  <w:style w:type="paragraph" w:customStyle="1" w:styleId="B162BD6A591A4BD684AB88D86A08FDAA">
    <w:name w:val="B162BD6A591A4BD684AB88D86A08FDAA"/>
  </w:style>
  <w:style w:type="paragraph" w:customStyle="1" w:styleId="3E8DA16E56AD445B8B16FB53B65BB46E">
    <w:name w:val="3E8DA16E56AD445B8B16FB53B65BB46E"/>
  </w:style>
  <w:style w:type="paragraph" w:customStyle="1" w:styleId="DAAF695D7DB949B4B1DEB6A6C59F0612">
    <w:name w:val="DAAF695D7DB949B4B1DEB6A6C59F0612"/>
  </w:style>
  <w:style w:type="paragraph" w:customStyle="1" w:styleId="8257A32F61E34AA19245B2D9E0B39EDF">
    <w:name w:val="8257A32F61E34AA19245B2D9E0B39EDF"/>
  </w:style>
  <w:style w:type="paragraph" w:customStyle="1" w:styleId="9B83B18D1C6244B5A88FA9795AEBD844">
    <w:name w:val="9B83B18D1C6244B5A88FA9795AEBD844"/>
  </w:style>
  <w:style w:type="paragraph" w:customStyle="1" w:styleId="71D71A246A724740856A4D147D168383">
    <w:name w:val="71D71A246A724740856A4D147D168383"/>
  </w:style>
  <w:style w:type="paragraph" w:customStyle="1" w:styleId="42C2F151D8AF43B8932193CECDEF18F1">
    <w:name w:val="42C2F151D8AF43B8932193CECDEF18F1"/>
  </w:style>
  <w:style w:type="paragraph" w:customStyle="1" w:styleId="B31E9FFC38B04549A9FB06E8C6EB9B07">
    <w:name w:val="B31E9FFC38B04549A9FB06E8C6EB9B0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paragraph" w:customStyle="1" w:styleId="67EAB4248AEF4CDCAF0441D2F8045BAB">
    <w:name w:val="67EAB4248AEF4CDCAF0441D2F8045BAB"/>
  </w:style>
  <w:style w:type="paragraph" w:customStyle="1" w:styleId="1B34A1FE31D843B19616BA9C1AA83470">
    <w:name w:val="1B34A1FE31D843B19616BA9C1AA83470"/>
    <w:rsid w:val="00CC69D7"/>
  </w:style>
  <w:style w:type="paragraph" w:customStyle="1" w:styleId="4ECBBEAE03C64580AF94FC0BFA808224">
    <w:name w:val="4ECBBEAE03C64580AF94FC0BFA808224"/>
    <w:rsid w:val="00CC69D7"/>
  </w:style>
  <w:style w:type="paragraph" w:customStyle="1" w:styleId="EBA79D5F1B4B4305B84CC49C26F67C27">
    <w:name w:val="EBA79D5F1B4B4305B84CC49C26F67C27"/>
    <w:rsid w:val="00CC69D7"/>
  </w:style>
  <w:style w:type="paragraph" w:customStyle="1" w:styleId="5453BB1F8AB3428A9D77D5DDE847E2F6">
    <w:name w:val="5453BB1F8AB3428A9D77D5DDE847E2F6"/>
    <w:rsid w:val="00CC69D7"/>
  </w:style>
  <w:style w:type="paragraph" w:customStyle="1" w:styleId="A75EE032DFB548F08AFE754C8C0CB34E">
    <w:name w:val="A75EE032DFB548F08AFE754C8C0CB34E"/>
    <w:rsid w:val="00CC69D7"/>
  </w:style>
  <w:style w:type="paragraph" w:customStyle="1" w:styleId="712CA01DE69C456489F551001D233980">
    <w:name w:val="712CA01DE69C456489F551001D233980"/>
    <w:rsid w:val="00CC69D7"/>
  </w:style>
  <w:style w:type="paragraph" w:customStyle="1" w:styleId="75A12E1E9C75481FADC5EFF7C3E7D4ED">
    <w:name w:val="75A12E1E9C75481FADC5EFF7C3E7D4ED"/>
    <w:rsid w:val="00CC69D7"/>
  </w:style>
  <w:style w:type="paragraph" w:customStyle="1" w:styleId="9A5B5F872AAD4FF38A81AC63E76E7F7A">
    <w:name w:val="9A5B5F872AAD4FF38A81AC63E76E7F7A"/>
    <w:rsid w:val="00CC69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C0DB2-C26B-411F-8762-40F3840FA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{6A5DA3C0-EE37-4F87-9078-9B2C21A25F4F}tf00546271_win32</Template>
  <TotalTime>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2025-01-23T18:13:00Z</dcterms:created>
  <dcterms:modified xsi:type="dcterms:W3CDTF">2025-01-23T20:29:00Z</dcterms:modified>
</cp:coreProperties>
</file>